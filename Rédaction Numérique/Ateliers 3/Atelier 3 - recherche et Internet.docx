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52F6A" w14:textId="55452EE9" w:rsidR="00095963" w:rsidRDefault="00D35184">
      <w:pPr>
        <w:pStyle w:val="Pieddepage"/>
        <w:tabs>
          <w:tab w:val="clear" w:pos="4320"/>
          <w:tab w:val="clear" w:pos="8640"/>
        </w:tabs>
        <w:rPr>
          <w:noProof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C52F86" wp14:editId="71C52F87">
                <wp:simplePos x="0" y="0"/>
                <wp:positionH relativeFrom="column">
                  <wp:posOffset>2453640</wp:posOffset>
                </wp:positionH>
                <wp:positionV relativeFrom="page">
                  <wp:posOffset>574040</wp:posOffset>
                </wp:positionV>
                <wp:extent cx="2926080" cy="365760"/>
                <wp:effectExtent l="0" t="0" r="0" b="0"/>
                <wp:wrapNone/>
                <wp:docPr id="3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52F95" w14:textId="77777777" w:rsidR="00095963" w:rsidRDefault="00630752">
                            <w:pPr>
                              <w:pStyle w:val="Titre5"/>
                            </w:pPr>
                            <w:r>
                              <w:t>Atelier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C52F86" id="_x0000_t202" coordsize="21600,21600" o:spt="202" path="m,l,21600r21600,l21600,xe">
                <v:stroke joinstyle="miter"/>
                <v:path gradientshapeok="t" o:connecttype="rect"/>
              </v:shapetype>
              <v:shape id="Text Box 125" o:spid="_x0000_s1026" type="#_x0000_t202" style="position:absolute;margin-left:193.2pt;margin-top:45.2pt;width:230.4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" stroked="f">
                <v:textbox>
                  <w:txbxContent>
                    <w:p w14:paraId="71C52F95" w14:textId="77777777" w:rsidR="00095963" w:rsidRDefault="00630752">
                      <w:pPr>
                        <w:pStyle w:val="Titre5"/>
                      </w:pPr>
                      <w:r>
                        <w:t>Atelier 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20"/>
          <w:lang w:eastAsia="fr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1C52F88" wp14:editId="71C52F89">
                <wp:simplePos x="0" y="0"/>
                <wp:positionH relativeFrom="column">
                  <wp:posOffset>-60960</wp:posOffset>
                </wp:positionH>
                <wp:positionV relativeFrom="paragraph">
                  <wp:posOffset>-182245</wp:posOffset>
                </wp:positionV>
                <wp:extent cx="1813560" cy="518160"/>
                <wp:effectExtent l="0" t="0" r="0" b="0"/>
                <wp:wrapNone/>
                <wp:docPr id="2" name="Cour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813560" cy="51816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52F96" w14:textId="3B49FD25" w:rsidR="00D35184" w:rsidRPr="00D35C55" w:rsidRDefault="00D35184" w:rsidP="00D3518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D35C55">
                              <w:rPr>
                                <w:rFonts w:ascii="DomCasual" w:hAnsi="DomCasual"/>
                                <w:shadow/>
                                <w:color w:val="000000"/>
                                <w:spacing w:val="-36"/>
                                <w:sz w:val="52"/>
                                <w:szCs w:val="52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</w:rPr>
                              <w:t xml:space="preserve">420 </w:t>
                            </w:r>
                            <w:r w:rsidR="0089509A">
                              <w:rPr>
                                <w:rFonts w:ascii="DomCasual" w:hAnsi="DomCasual"/>
                                <w:shadow/>
                                <w:color w:val="000000"/>
                                <w:spacing w:val="-36"/>
                                <w:sz w:val="52"/>
                                <w:szCs w:val="52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</w:rPr>
                              <w:t>–</w:t>
                            </w:r>
                            <w:r w:rsidRPr="00D35C55">
                              <w:rPr>
                                <w:rFonts w:ascii="DomCasual" w:hAnsi="DomCasual"/>
                                <w:shadow/>
                                <w:color w:val="000000"/>
                                <w:spacing w:val="-36"/>
                                <w:sz w:val="52"/>
                                <w:szCs w:val="52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</w:rPr>
                              <w:t xml:space="preserve"> </w:t>
                            </w:r>
                            <w:r w:rsidR="0089509A">
                              <w:rPr>
                                <w:rFonts w:ascii="DomCasual" w:hAnsi="DomCasual"/>
                                <w:shadow/>
                                <w:color w:val="000000"/>
                                <w:spacing w:val="-36"/>
                                <w:sz w:val="52"/>
                                <w:szCs w:val="52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</w:rPr>
                              <w:t>N15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52F88" id="Cours" o:spid="_x0000_s1027" type="#_x0000_t202" style="position:absolute;margin-left:-4.8pt;margin-top:-14.35pt;width:142.8pt;height:40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71C52F96" w14:textId="3B49FD25" w:rsidR="00D35184" w:rsidRPr="00D35C55" w:rsidRDefault="00D35184" w:rsidP="00D3518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D35C55">
                        <w:rPr>
                          <w:rFonts w:ascii="DomCasual" w:hAnsi="DomCasual"/>
                          <w:shadow/>
                          <w:color w:val="000000"/>
                          <w:spacing w:val="-36"/>
                          <w:sz w:val="52"/>
                          <w:szCs w:val="52"/>
                          <w14:shadow w14:blurRad="0" w14:dist="45847" w14:dir="2021404" w14:sx="100000" w14:sy="100000" w14:kx="0" w14:ky="0" w14:algn="ctr">
                            <w14:srgbClr w14:val="C0C0C0"/>
                          </w14:shadow>
                        </w:rPr>
                        <w:t xml:space="preserve">420 </w:t>
                      </w:r>
                      <w:r w:rsidR="0089509A">
                        <w:rPr>
                          <w:rFonts w:ascii="DomCasual" w:hAnsi="DomCasual"/>
                          <w:shadow/>
                          <w:color w:val="000000"/>
                          <w:spacing w:val="-36"/>
                          <w:sz w:val="52"/>
                          <w:szCs w:val="52"/>
                          <w14:shadow w14:blurRad="0" w14:dist="45847" w14:dir="2021404" w14:sx="100000" w14:sy="100000" w14:kx="0" w14:ky="0" w14:algn="ctr">
                            <w14:srgbClr w14:val="C0C0C0"/>
                          </w14:shadow>
                        </w:rPr>
                        <w:t>–</w:t>
                      </w:r>
                      <w:r w:rsidRPr="00D35C55">
                        <w:rPr>
                          <w:rFonts w:ascii="DomCasual" w:hAnsi="DomCasual"/>
                          <w:shadow/>
                          <w:color w:val="000000"/>
                          <w:spacing w:val="-36"/>
                          <w:sz w:val="52"/>
                          <w:szCs w:val="52"/>
                          <w14:shadow w14:blurRad="0" w14:dist="45847" w14:dir="2021404" w14:sx="100000" w14:sy="100000" w14:kx="0" w14:ky="0" w14:algn="ctr">
                            <w14:srgbClr w14:val="C0C0C0"/>
                          </w14:shadow>
                        </w:rPr>
                        <w:t xml:space="preserve"> </w:t>
                      </w:r>
                      <w:r w:rsidR="0089509A">
                        <w:rPr>
                          <w:rFonts w:ascii="DomCasual" w:hAnsi="DomCasual"/>
                          <w:shadow/>
                          <w:color w:val="000000"/>
                          <w:spacing w:val="-36"/>
                          <w:sz w:val="52"/>
                          <w:szCs w:val="52"/>
                          <w14:shadow w14:blurRad="0" w14:dist="45847" w14:dir="2021404" w14:sx="100000" w14:sy="100000" w14:kx="0" w14:ky="0" w14:algn="ctr">
                            <w14:srgbClr w14:val="C0C0C0"/>
                          </w14:shadow>
                        </w:rPr>
                        <w:t>N15</w:t>
                      </w:r>
                    </w:p>
                  </w:txbxContent>
                </v:textbox>
              </v:shape>
            </w:pict>
          </mc:Fallback>
        </mc:AlternateContent>
      </w:r>
      <w:r w:rsidR="00D53686">
        <w:rPr>
          <w:noProof/>
        </w:rPr>
        <w:t xml:space="preserve"> </w:t>
      </w:r>
    </w:p>
    <w:p w14:paraId="71C52F6B" w14:textId="77777777" w:rsidR="00095963" w:rsidRDefault="00095963">
      <w:pPr>
        <w:pBdr>
          <w:bottom w:val="threeDEngrave" w:sz="24" w:space="1" w:color="auto"/>
        </w:pBdr>
      </w:pPr>
    </w:p>
    <w:p w14:paraId="71C52F6C" w14:textId="77777777" w:rsidR="00095963" w:rsidRDefault="00095963" w:rsidP="00B542C8">
      <w:pPr>
        <w:pStyle w:val="Commentaire"/>
        <w:rPr>
          <w:rFonts w:ascii="DomCasual" w:hAnsi="DomCasual"/>
          <w:sz w:val="28"/>
        </w:rPr>
      </w:pPr>
      <w:bookmarkStart w:id="0" w:name="Session"/>
      <w:bookmarkEnd w:id="0"/>
    </w:p>
    <w:p w14:paraId="71C52F6D" w14:textId="77777777" w:rsidR="00095963" w:rsidRDefault="00437C60">
      <w:pPr>
        <w:pStyle w:val="Titre1"/>
      </w:pPr>
      <w:r>
        <w:t xml:space="preserve">Faites des recherches sur le </w:t>
      </w:r>
      <w:r w:rsidR="00243BCF">
        <w:t>Web</w:t>
      </w:r>
      <w:r>
        <w:t xml:space="preserve"> pour trouver l</w:t>
      </w:r>
      <w:r w:rsidR="005C3F14">
        <w:t>es réponses.</w:t>
      </w:r>
    </w:p>
    <w:p w14:paraId="71C52F6E" w14:textId="77777777" w:rsidR="0019253C" w:rsidRDefault="00282E8B" w:rsidP="0019253C">
      <w:pPr>
        <w:pStyle w:val="Question"/>
      </w:pPr>
      <w:r>
        <w:t xml:space="preserve">Nommez trois logiciels clients </w:t>
      </w:r>
      <w:r w:rsidR="00DB3287">
        <w:t>de navigation existant sur Windows?</w:t>
      </w:r>
    </w:p>
    <w:p w14:paraId="71C52F6F" w14:textId="757E2B4F" w:rsidR="0019253C" w:rsidRDefault="004A4059" w:rsidP="0019253C">
      <w:pPr>
        <w:pStyle w:val="Rponse"/>
      </w:pPr>
      <w:r>
        <w:t>Internet explorer, Microsoft Edge, Brave</w:t>
      </w:r>
    </w:p>
    <w:p w14:paraId="71C52F70" w14:textId="77777777" w:rsidR="00DB3287" w:rsidRDefault="00DB3287" w:rsidP="00DB3287">
      <w:pPr>
        <w:pStyle w:val="Question"/>
      </w:pPr>
      <w:r>
        <w:t>Nommez trois logiciels clients de navigation existant sur Mac OS X?</w:t>
      </w:r>
    </w:p>
    <w:p w14:paraId="71C52F71" w14:textId="136D5CB3" w:rsidR="0019253C" w:rsidRPr="0019253C" w:rsidRDefault="004A4059" w:rsidP="0019253C">
      <w:pPr>
        <w:pStyle w:val="Rponse"/>
      </w:pPr>
      <w:r>
        <w:t>Safari. Chrome, Opera</w:t>
      </w:r>
    </w:p>
    <w:p w14:paraId="71C52F72" w14:textId="77777777" w:rsidR="00DB3287" w:rsidRDefault="00DB3287" w:rsidP="00DB3287">
      <w:pPr>
        <w:pStyle w:val="Question"/>
      </w:pPr>
      <w:r>
        <w:t>Nommez trois logiciels clients de navigation existant sur Linux?</w:t>
      </w:r>
    </w:p>
    <w:p w14:paraId="71C52F73" w14:textId="71E9A5F1" w:rsidR="0019253C" w:rsidRDefault="004A4059" w:rsidP="0019253C">
      <w:pPr>
        <w:pStyle w:val="Rponse"/>
      </w:pPr>
      <w:r>
        <w:t>Brave, Opera, chromium</w:t>
      </w:r>
    </w:p>
    <w:p w14:paraId="71C52F74" w14:textId="77777777" w:rsidR="0019253C" w:rsidRDefault="004E006A" w:rsidP="0019253C">
      <w:pPr>
        <w:pStyle w:val="Question"/>
      </w:pPr>
      <w:r>
        <w:t>Nommez un site web qui permet d’évaluer votre vitesse de connexion WEB?</w:t>
      </w:r>
    </w:p>
    <w:p w14:paraId="71C52F75" w14:textId="51B4E30C" w:rsidR="00D032E5" w:rsidRPr="00D032E5" w:rsidRDefault="004A4059" w:rsidP="00D032E5">
      <w:pPr>
        <w:pStyle w:val="Rponse"/>
      </w:pPr>
      <w:r>
        <w:t>Ookla</w:t>
      </w:r>
    </w:p>
    <w:p w14:paraId="71C52F76" w14:textId="77777777" w:rsidR="0019253C" w:rsidRDefault="004E006A" w:rsidP="0019253C">
      <w:pPr>
        <w:pStyle w:val="Question"/>
      </w:pPr>
      <w:r>
        <w:t>Le W3C permet de vérifier les standards d’une page web, quel est l’url pour cet outil?</w:t>
      </w:r>
    </w:p>
    <w:p w14:paraId="71C52F77" w14:textId="40422F47" w:rsidR="00991E8D" w:rsidRDefault="00895728" w:rsidP="00991E8D">
      <w:pPr>
        <w:pStyle w:val="Rponse"/>
      </w:pPr>
      <w:r w:rsidRPr="00895728">
        <w:t>https://validator.w3.org/</w:t>
      </w:r>
    </w:p>
    <w:p w14:paraId="71C52F78" w14:textId="77777777" w:rsidR="005C3F14" w:rsidRDefault="005C3F14" w:rsidP="005C3F14">
      <w:pPr>
        <w:pStyle w:val="Question"/>
      </w:pPr>
      <w:r>
        <w:t>Trouver la définition du mot « vache »?</w:t>
      </w:r>
    </w:p>
    <w:p w14:paraId="71C52F79" w14:textId="51FC8323" w:rsidR="005C3F14" w:rsidRDefault="004A4059" w:rsidP="005C3F14">
      <w:pPr>
        <w:pStyle w:val="Rponse"/>
      </w:pPr>
      <w:r>
        <w:rPr>
          <w:rFonts w:cs="Arial"/>
          <w:color w:val="202124"/>
          <w:sz w:val="21"/>
          <w:szCs w:val="21"/>
          <w:shd w:val="clear" w:color="auto" w:fill="FFFFFF"/>
        </w:rPr>
        <w:t>Femelle du taureau</w:t>
      </w:r>
    </w:p>
    <w:p w14:paraId="71C52F7A" w14:textId="77777777" w:rsidR="005C3F14" w:rsidRDefault="005C3F14" w:rsidP="005C3F14">
      <w:pPr>
        <w:pStyle w:val="Question"/>
      </w:pPr>
      <w:r>
        <w:t>Quel est le premier lien si on fait une recherche sur « Mercure », sans les résultats qui contiennent « dieu », « planète » et « hôtel »</w:t>
      </w:r>
      <w:r w:rsidR="00E629E9">
        <w:t>?</w:t>
      </w:r>
    </w:p>
    <w:p w14:paraId="71C52F7B" w14:textId="207AF925" w:rsidR="005C3F14" w:rsidRDefault="00B273FD" w:rsidP="005C3F14">
      <w:pPr>
        <w:pStyle w:val="Rponse"/>
      </w:pPr>
      <w:r w:rsidRPr="00B273FD">
        <w:t>https://fr.wikipedia.org/wiki/Mercure</w:t>
      </w:r>
    </w:p>
    <w:p w14:paraId="71C52F7C" w14:textId="77777777" w:rsidR="005C3F14" w:rsidRDefault="005C3F14" w:rsidP="005C3F14">
      <w:pPr>
        <w:pStyle w:val="Question"/>
      </w:pPr>
      <w:r>
        <w:t xml:space="preserve">Que </w:t>
      </w:r>
      <w:r w:rsidR="00E629E9">
        <w:t>trouve</w:t>
      </w:r>
      <w:r w:rsidR="00D26C44">
        <w:t>-t-o</w:t>
      </w:r>
      <w:r w:rsidR="00E629E9">
        <w:t>n rapidement en faisant la requête suivante :</w:t>
      </w:r>
      <w:r w:rsidR="00E629E9">
        <w:br/>
        <w:t>site: www.cegep-lanaudiere.qc.ca calendrier ?</w:t>
      </w:r>
    </w:p>
    <w:p w14:paraId="71C52F7D" w14:textId="2C386ED3" w:rsidR="00E629E9" w:rsidRDefault="008F1E72" w:rsidP="00E629E9">
      <w:pPr>
        <w:pStyle w:val="Rponse"/>
      </w:pPr>
      <w:r>
        <w:t>Le calendrier scolaire du cégep de joliette</w:t>
      </w:r>
    </w:p>
    <w:p w14:paraId="71C52F7E" w14:textId="77777777" w:rsidR="00E629E9" w:rsidRDefault="00E629E9" w:rsidP="00E629E9">
      <w:pPr>
        <w:pStyle w:val="Question"/>
      </w:pPr>
      <w:r>
        <w:t xml:space="preserve">Combien vaut présentement 354$ us en </w:t>
      </w:r>
      <w:r w:rsidR="00D26C44">
        <w:t>$ c</w:t>
      </w:r>
      <w:r>
        <w:t>anadien?</w:t>
      </w:r>
    </w:p>
    <w:p w14:paraId="71C52F7F" w14:textId="0622EC12" w:rsidR="00E629E9" w:rsidRDefault="004A4059" w:rsidP="00E629E9">
      <w:pPr>
        <w:pStyle w:val="Rponse"/>
      </w:pPr>
      <w:r w:rsidRPr="004A4059">
        <w:t>446,88</w:t>
      </w:r>
      <w:r>
        <w:t>$</w:t>
      </w:r>
    </w:p>
    <w:p w14:paraId="71C52F80" w14:textId="77777777" w:rsidR="00E629E9" w:rsidRDefault="009C104A" w:rsidP="00E629E9">
      <w:pPr>
        <w:pStyle w:val="Question"/>
      </w:pPr>
      <w:r>
        <w:t>Pourquoi y a-t-il beaucoup moins de résultats pour la requête « Je pense donc je suis » que pour la même chose, mais sans les guillemets?</w:t>
      </w:r>
    </w:p>
    <w:p w14:paraId="71C52F81" w14:textId="46D5ED2B" w:rsidR="009C104A" w:rsidRDefault="008F1E72" w:rsidP="009C104A">
      <w:pPr>
        <w:pStyle w:val="Rponse"/>
      </w:pPr>
      <w:r>
        <w:t>Car il recherche spécialement ce terme</w:t>
      </w:r>
    </w:p>
    <w:p w14:paraId="71C52F82" w14:textId="77777777" w:rsidR="009C104A" w:rsidRDefault="009C104A" w:rsidP="009C104A">
      <w:pPr>
        <w:pStyle w:val="Question"/>
      </w:pPr>
      <w:r>
        <w:t>Faites une recherche avec un intervalle de prix pour un ordinateur. Est-ce que cet intervalle a été respecté précisément?</w:t>
      </w:r>
    </w:p>
    <w:p w14:paraId="71C52F83" w14:textId="40ACCB93" w:rsidR="009C104A" w:rsidRDefault="00B273FD" w:rsidP="009C104A">
      <w:pPr>
        <w:pStyle w:val="Rponse"/>
      </w:pPr>
      <w:r>
        <w:t>Non</w:t>
      </w:r>
    </w:p>
    <w:p w14:paraId="71C52F84" w14:textId="77777777" w:rsidR="009C104A" w:rsidRDefault="009C104A" w:rsidP="009C104A">
      <w:pPr>
        <w:pStyle w:val="Question"/>
      </w:pPr>
      <w:r>
        <w:t xml:space="preserve">Quelle est la température </w:t>
      </w:r>
      <w:r w:rsidR="008D1283">
        <w:t xml:space="preserve">actuelle </w:t>
      </w:r>
      <w:r>
        <w:t xml:space="preserve">à </w:t>
      </w:r>
      <w:r w:rsidR="008D1283">
        <w:t>Hella en Islande</w:t>
      </w:r>
      <w:r>
        <w:t>?</w:t>
      </w:r>
    </w:p>
    <w:p w14:paraId="71C52F85" w14:textId="429AD9BB" w:rsidR="009C104A" w:rsidRPr="009C104A" w:rsidRDefault="008F1E72" w:rsidP="009C104A">
      <w:pPr>
        <w:pStyle w:val="Rponse"/>
      </w:pPr>
      <w:r>
        <w:t>12</w:t>
      </w:r>
      <w:r w:rsidR="009B372A">
        <w:t>°</w:t>
      </w:r>
      <w:r>
        <w:t>C</w:t>
      </w:r>
    </w:p>
    <w:sectPr w:rsidR="009C104A" w:rsidRPr="009C104A" w:rsidSect="00D125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191" w:right="1440" w:bottom="1191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97506" w14:textId="77777777" w:rsidR="001D6875" w:rsidRDefault="001D6875">
      <w:r>
        <w:separator/>
      </w:r>
    </w:p>
  </w:endnote>
  <w:endnote w:type="continuationSeparator" w:id="0">
    <w:p w14:paraId="5F2ED470" w14:textId="77777777" w:rsidR="001D6875" w:rsidRDefault="001D6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ercialScript-WP">
    <w:panose1 w:val="00000000000000000000"/>
    <w:charset w:val="02"/>
    <w:family w:val="script"/>
    <w:notTrueType/>
    <w:pitch w:val="variable"/>
    <w:sig w:usb0="00000000" w:usb1="10000000" w:usb2="00000000" w:usb3="00000000" w:csb0="80000000" w:csb1="00000000"/>
  </w:font>
  <w:font w:name="DomCasual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52F91" w14:textId="77777777" w:rsidR="00D26C44" w:rsidRDefault="00D26C4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52F92" w14:textId="77777777" w:rsidR="00095963" w:rsidRDefault="00095963">
    <w:pPr>
      <w:pStyle w:val="Pieddepage"/>
      <w:pBdr>
        <w:top w:val="single" w:sz="18" w:space="6" w:color="auto"/>
      </w:pBdr>
      <w:jc w:val="center"/>
    </w:pPr>
    <w:r>
      <w:t xml:space="preserve">Page </w:t>
    </w:r>
    <w:r>
      <w:rPr>
        <w:rStyle w:val="Numrodepage"/>
        <w:b/>
      </w:rPr>
      <w:fldChar w:fldCharType="begin"/>
    </w:r>
    <w:r>
      <w:rPr>
        <w:rStyle w:val="Numrodepage"/>
        <w:b/>
      </w:rPr>
      <w:instrText xml:space="preserve"> PAGE </w:instrText>
    </w:r>
    <w:r>
      <w:rPr>
        <w:rStyle w:val="Numrodepage"/>
        <w:b/>
      </w:rPr>
      <w:fldChar w:fldCharType="separate"/>
    </w:r>
    <w:r w:rsidR="004E006A">
      <w:rPr>
        <w:rStyle w:val="Numrodepage"/>
        <w:b/>
        <w:noProof/>
      </w:rPr>
      <w:t>2</w:t>
    </w:r>
    <w:r>
      <w:rPr>
        <w:rStyle w:val="Numrodepage"/>
        <w:b/>
      </w:rPr>
      <w:fldChar w:fldCharType="end"/>
    </w:r>
    <w:r>
      <w:rPr>
        <w:rStyle w:val="Numrodepage"/>
      </w:rPr>
      <w:t xml:space="preserve"> de </w:t>
    </w:r>
    <w:r>
      <w:rPr>
        <w:rStyle w:val="Numrodepage"/>
        <w:b/>
      </w:rPr>
      <w:fldChar w:fldCharType="begin"/>
    </w:r>
    <w:r>
      <w:rPr>
        <w:rStyle w:val="Numrodepage"/>
        <w:b/>
      </w:rPr>
      <w:instrText xml:space="preserve"> NUMPAGES </w:instrText>
    </w:r>
    <w:r>
      <w:rPr>
        <w:rStyle w:val="Numrodepage"/>
        <w:b/>
      </w:rPr>
      <w:fldChar w:fldCharType="separate"/>
    </w:r>
    <w:r w:rsidR="004E006A">
      <w:rPr>
        <w:rStyle w:val="Numrodepage"/>
        <w:b/>
        <w:noProof/>
      </w:rPr>
      <w:t>2</w:t>
    </w:r>
    <w:r>
      <w:rPr>
        <w:rStyle w:val="Numrodepage"/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52F94" w14:textId="77777777" w:rsidR="00D26C44" w:rsidRDefault="00D26C4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99AC2" w14:textId="77777777" w:rsidR="001D6875" w:rsidRDefault="001D6875">
      <w:r>
        <w:separator/>
      </w:r>
    </w:p>
  </w:footnote>
  <w:footnote w:type="continuationSeparator" w:id="0">
    <w:p w14:paraId="0A4507D9" w14:textId="77777777" w:rsidR="001D6875" w:rsidRDefault="001D6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52F8E" w14:textId="77777777" w:rsidR="00D26C44" w:rsidRDefault="00D26C4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52F8F" w14:textId="77777777" w:rsidR="00095963" w:rsidRDefault="009B3795" w:rsidP="00D125AA">
    <w:pPr>
      <w:pStyle w:val="En-tte"/>
      <w:pBdr>
        <w:bottom w:val="single" w:sz="12" w:space="1" w:color="auto"/>
      </w:pBdr>
      <w:tabs>
        <w:tab w:val="clear" w:pos="8640"/>
        <w:tab w:val="right" w:pos="9356"/>
      </w:tabs>
    </w:pPr>
    <w:r>
      <w:rPr>
        <w:sz w:val="20"/>
      </w:rPr>
      <w:t>Atelier 5</w:t>
    </w:r>
    <w:r w:rsidR="00CA2505">
      <w:rPr>
        <w:sz w:val="20"/>
      </w:rPr>
      <w:t>.3</w:t>
    </w:r>
    <w:r w:rsidR="00095963">
      <w:rPr>
        <w:sz w:val="20"/>
      </w:rPr>
      <w:t xml:space="preserve"> – </w:t>
    </w:r>
    <w:r w:rsidR="00333197">
      <w:rPr>
        <w:sz w:val="20"/>
      </w:rPr>
      <w:t>Navigateur</w:t>
    </w:r>
    <w:r>
      <w:rPr>
        <w:sz w:val="20"/>
      </w:rPr>
      <w:tab/>
    </w:r>
    <w:r>
      <w:rPr>
        <w:sz w:val="20"/>
      </w:rPr>
      <w:tab/>
      <w:t>420-W</w:t>
    </w:r>
    <w:r w:rsidR="00095963">
      <w:rPr>
        <w:sz w:val="20"/>
      </w:rPr>
      <w:t>14 – Rech. électr. d'info</w:t>
    </w:r>
  </w:p>
  <w:p w14:paraId="71C52F90" w14:textId="77777777" w:rsidR="00095963" w:rsidRDefault="0009596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52F93" w14:textId="77777777" w:rsidR="00D26C44" w:rsidRDefault="00D26C4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8010600C"/>
    <w:lvl w:ilvl="0">
      <w:start w:val="1"/>
      <w:numFmt w:val="bullet"/>
      <w:pStyle w:val="Listepuces3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BF4BD66"/>
    <w:lvl w:ilvl="0">
      <w:start w:val="1"/>
      <w:numFmt w:val="bullet"/>
      <w:pStyle w:val="Listepuces2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FFFFFF89"/>
    <w:multiLevelType w:val="singleLevel"/>
    <w:tmpl w:val="BA38778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E52A11"/>
    <w:multiLevelType w:val="multilevel"/>
    <w:tmpl w:val="33803942"/>
    <w:lvl w:ilvl="0">
      <w:start w:val="1"/>
      <w:numFmt w:val="decimal"/>
      <w:pStyle w:val="Puc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46717DE"/>
    <w:multiLevelType w:val="singleLevel"/>
    <w:tmpl w:val="AA9E16D4"/>
    <w:lvl w:ilvl="0">
      <w:start w:val="1"/>
      <w:numFmt w:val="none"/>
      <w:lvlText w:val="Action:"/>
      <w:lvlJc w:val="left"/>
      <w:pPr>
        <w:tabs>
          <w:tab w:val="num" w:pos="1191"/>
        </w:tabs>
        <w:ind w:left="1191" w:hanging="1191"/>
      </w:pPr>
      <w:rPr>
        <w:b/>
        <w:i w:val="0"/>
      </w:rPr>
    </w:lvl>
  </w:abstractNum>
  <w:abstractNum w:abstractNumId="5" w15:restartNumberingAfterBreak="0">
    <w:nsid w:val="055E25D4"/>
    <w:multiLevelType w:val="multilevel"/>
    <w:tmpl w:val="A43E5CC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lowerLetter"/>
      <w:lvlText w:val="%2)"/>
      <w:lvlJc w:val="left"/>
      <w:pPr>
        <w:tabs>
          <w:tab w:val="num" w:pos="510"/>
        </w:tabs>
        <w:ind w:left="510" w:hanging="51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2AB504A"/>
    <w:multiLevelType w:val="singleLevel"/>
    <w:tmpl w:val="B00C5C74"/>
    <w:lvl w:ilvl="0">
      <w:start w:val="1"/>
      <w:numFmt w:val="decimal"/>
      <w:pStyle w:val="Mo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B3615E0"/>
    <w:multiLevelType w:val="singleLevel"/>
    <w:tmpl w:val="3C5C06B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19C1B3D"/>
    <w:multiLevelType w:val="singleLevel"/>
    <w:tmpl w:val="ADB22524"/>
    <w:lvl w:ilvl="0">
      <w:start w:val="1"/>
      <w:numFmt w:val="bullet"/>
      <w:pStyle w:val="Remarque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4656CA7"/>
    <w:multiLevelType w:val="singleLevel"/>
    <w:tmpl w:val="519AE8CC"/>
    <w:lvl w:ilvl="0">
      <w:start w:val="1"/>
      <w:numFmt w:val="decimal"/>
      <w:pStyle w:val="Question"/>
      <w:lvlText w:val="Question %1"/>
      <w:lvlJc w:val="left"/>
      <w:pPr>
        <w:tabs>
          <w:tab w:val="num" w:pos="2084"/>
        </w:tabs>
        <w:ind w:left="1702" w:hanging="1418"/>
      </w:pPr>
      <w:rPr>
        <w:rFonts w:hint="default"/>
        <w:b/>
        <w:i/>
      </w:rPr>
    </w:lvl>
  </w:abstractNum>
  <w:abstractNum w:abstractNumId="10" w15:restartNumberingAfterBreak="0">
    <w:nsid w:val="2D5F5529"/>
    <w:multiLevelType w:val="multilevel"/>
    <w:tmpl w:val="041607D2"/>
    <w:lvl w:ilvl="0">
      <w:start w:val="1"/>
      <w:numFmt w:val="decimal"/>
      <w:pStyle w:val="Titre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lowerLetter"/>
      <w:pStyle w:val="Titre2"/>
      <w:lvlText w:val="%2)"/>
      <w:lvlJc w:val="left"/>
      <w:pPr>
        <w:tabs>
          <w:tab w:val="num" w:pos="510"/>
        </w:tabs>
        <w:ind w:left="510" w:hanging="51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13F7E99"/>
    <w:multiLevelType w:val="singleLevel"/>
    <w:tmpl w:val="32D22B46"/>
    <w:lvl w:ilvl="0">
      <w:start w:val="1"/>
      <w:numFmt w:val="decimal"/>
      <w:lvlText w:val="Action %1."/>
      <w:lvlJc w:val="left"/>
      <w:pPr>
        <w:tabs>
          <w:tab w:val="num" w:pos="1191"/>
        </w:tabs>
        <w:ind w:left="1191" w:hanging="1191"/>
      </w:pPr>
    </w:lvl>
  </w:abstractNum>
  <w:abstractNum w:abstractNumId="12" w15:restartNumberingAfterBreak="0">
    <w:nsid w:val="39121BDF"/>
    <w:multiLevelType w:val="singleLevel"/>
    <w:tmpl w:val="E236B116"/>
    <w:lvl w:ilvl="0">
      <w:start w:val="1"/>
      <w:numFmt w:val="none"/>
      <w:pStyle w:val="Action"/>
      <w:lvlText w:val="Tâche"/>
      <w:lvlJc w:val="left"/>
      <w:pPr>
        <w:tabs>
          <w:tab w:val="num" w:pos="1418"/>
        </w:tabs>
        <w:ind w:left="1418" w:hanging="1418"/>
      </w:pPr>
      <w:rPr>
        <w:b/>
        <w:i/>
      </w:rPr>
    </w:lvl>
  </w:abstractNum>
  <w:abstractNum w:abstractNumId="13" w15:restartNumberingAfterBreak="0">
    <w:nsid w:val="42C074D0"/>
    <w:multiLevelType w:val="multilevel"/>
    <w:tmpl w:val="333CFE58"/>
    <w:lvl w:ilvl="0">
      <w:start w:val="1"/>
      <w:numFmt w:val="decimal"/>
      <w:lvlText w:val="Chapitre %1."/>
      <w:lvlJc w:val="left"/>
      <w:pPr>
        <w:tabs>
          <w:tab w:val="num" w:pos="180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4" w15:restartNumberingAfterBreak="0">
    <w:nsid w:val="4D2019BD"/>
    <w:multiLevelType w:val="singleLevel"/>
    <w:tmpl w:val="AD342720"/>
    <w:lvl w:ilvl="0">
      <w:start w:val="1"/>
      <w:numFmt w:val="bullet"/>
      <w:pStyle w:val="Dfinition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6261692"/>
    <w:multiLevelType w:val="singleLevel"/>
    <w:tmpl w:val="871E25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A4F055A"/>
    <w:multiLevelType w:val="singleLevel"/>
    <w:tmpl w:val="40D0DE6C"/>
    <w:lvl w:ilvl="0">
      <w:start w:val="1"/>
      <w:numFmt w:val="none"/>
      <w:lvlText w:val="%1Remarque"/>
      <w:lvlJc w:val="left"/>
      <w:pPr>
        <w:tabs>
          <w:tab w:val="num" w:pos="1800"/>
        </w:tabs>
        <w:ind w:left="360" w:hanging="360"/>
      </w:pPr>
      <w:rPr>
        <w:b/>
        <w:i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12"/>
  </w:num>
  <w:num w:numId="6">
    <w:abstractNumId w:val="16"/>
  </w:num>
  <w:num w:numId="7">
    <w:abstractNumId w:val="1"/>
  </w:num>
  <w:num w:numId="8">
    <w:abstractNumId w:val="0"/>
  </w:num>
  <w:num w:numId="9">
    <w:abstractNumId w:val="5"/>
  </w:num>
  <w:num w:numId="10">
    <w:abstractNumId w:val="10"/>
  </w:num>
  <w:num w:numId="11">
    <w:abstractNumId w:val="14"/>
  </w:num>
  <w:num w:numId="12">
    <w:abstractNumId w:val="6"/>
  </w:num>
  <w:num w:numId="13">
    <w:abstractNumId w:val="8"/>
  </w:num>
  <w:num w:numId="14">
    <w:abstractNumId w:val="15"/>
  </w:num>
  <w:num w:numId="15">
    <w:abstractNumId w:val="13"/>
  </w:num>
  <w:num w:numId="16">
    <w:abstractNumId w:val="7"/>
  </w:num>
  <w:num w:numId="17">
    <w:abstractNumId w:val="3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fr-CA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552"/>
    <w:rsid w:val="00001666"/>
    <w:rsid w:val="00035794"/>
    <w:rsid w:val="000544C1"/>
    <w:rsid w:val="00077EA9"/>
    <w:rsid w:val="0009248F"/>
    <w:rsid w:val="00095963"/>
    <w:rsid w:val="000D2AA3"/>
    <w:rsid w:val="000D36A6"/>
    <w:rsid w:val="000E0B4E"/>
    <w:rsid w:val="000E5E88"/>
    <w:rsid w:val="000F4AE0"/>
    <w:rsid w:val="000F70D4"/>
    <w:rsid w:val="00102DEF"/>
    <w:rsid w:val="00105383"/>
    <w:rsid w:val="00117661"/>
    <w:rsid w:val="001777D1"/>
    <w:rsid w:val="0019253C"/>
    <w:rsid w:val="001B642A"/>
    <w:rsid w:val="001D6875"/>
    <w:rsid w:val="001F3159"/>
    <w:rsid w:val="00204135"/>
    <w:rsid w:val="002429F9"/>
    <w:rsid w:val="00243BCF"/>
    <w:rsid w:val="0027247B"/>
    <w:rsid w:val="00282E8B"/>
    <w:rsid w:val="002A7684"/>
    <w:rsid w:val="002C2B6C"/>
    <w:rsid w:val="002D742F"/>
    <w:rsid w:val="00305552"/>
    <w:rsid w:val="00325FB8"/>
    <w:rsid w:val="00333197"/>
    <w:rsid w:val="00400D0B"/>
    <w:rsid w:val="0041395E"/>
    <w:rsid w:val="00417509"/>
    <w:rsid w:val="00417C06"/>
    <w:rsid w:val="00430514"/>
    <w:rsid w:val="004341C5"/>
    <w:rsid w:val="00437C60"/>
    <w:rsid w:val="00454FAC"/>
    <w:rsid w:val="00460B52"/>
    <w:rsid w:val="00484AC7"/>
    <w:rsid w:val="004A4059"/>
    <w:rsid w:val="004A557E"/>
    <w:rsid w:val="004D592B"/>
    <w:rsid w:val="004E006A"/>
    <w:rsid w:val="004F34FB"/>
    <w:rsid w:val="004F658C"/>
    <w:rsid w:val="00523914"/>
    <w:rsid w:val="0053679C"/>
    <w:rsid w:val="0055292A"/>
    <w:rsid w:val="00564FD2"/>
    <w:rsid w:val="00565452"/>
    <w:rsid w:val="00582062"/>
    <w:rsid w:val="005C3F14"/>
    <w:rsid w:val="005D2BD9"/>
    <w:rsid w:val="005F51F6"/>
    <w:rsid w:val="006270AE"/>
    <w:rsid w:val="00630752"/>
    <w:rsid w:val="00687302"/>
    <w:rsid w:val="006875A9"/>
    <w:rsid w:val="006A2954"/>
    <w:rsid w:val="006F7DB2"/>
    <w:rsid w:val="007343AB"/>
    <w:rsid w:val="007D4C6A"/>
    <w:rsid w:val="007E1FE2"/>
    <w:rsid w:val="008401BA"/>
    <w:rsid w:val="00890CEF"/>
    <w:rsid w:val="0089509A"/>
    <w:rsid w:val="00895728"/>
    <w:rsid w:val="00897E86"/>
    <w:rsid w:val="008B31F8"/>
    <w:rsid w:val="008D1283"/>
    <w:rsid w:val="008F1E72"/>
    <w:rsid w:val="0090556E"/>
    <w:rsid w:val="00925D11"/>
    <w:rsid w:val="0094767B"/>
    <w:rsid w:val="00952208"/>
    <w:rsid w:val="00991E8D"/>
    <w:rsid w:val="009A7EE8"/>
    <w:rsid w:val="009B372A"/>
    <w:rsid w:val="009B3795"/>
    <w:rsid w:val="009B4242"/>
    <w:rsid w:val="009C104A"/>
    <w:rsid w:val="009C1961"/>
    <w:rsid w:val="009E1C21"/>
    <w:rsid w:val="00A07593"/>
    <w:rsid w:val="00A27F00"/>
    <w:rsid w:val="00A33A26"/>
    <w:rsid w:val="00A446F8"/>
    <w:rsid w:val="00A775C8"/>
    <w:rsid w:val="00AC3308"/>
    <w:rsid w:val="00AE4C67"/>
    <w:rsid w:val="00AE609E"/>
    <w:rsid w:val="00B029E9"/>
    <w:rsid w:val="00B066BA"/>
    <w:rsid w:val="00B273FD"/>
    <w:rsid w:val="00B418FA"/>
    <w:rsid w:val="00B44453"/>
    <w:rsid w:val="00B52658"/>
    <w:rsid w:val="00B542C8"/>
    <w:rsid w:val="00B57F0E"/>
    <w:rsid w:val="00B65C86"/>
    <w:rsid w:val="00B81B55"/>
    <w:rsid w:val="00B9304B"/>
    <w:rsid w:val="00BB00B6"/>
    <w:rsid w:val="00BB0A42"/>
    <w:rsid w:val="00BB25F7"/>
    <w:rsid w:val="00BC64BC"/>
    <w:rsid w:val="00BC6C84"/>
    <w:rsid w:val="00BD3764"/>
    <w:rsid w:val="00C26AA7"/>
    <w:rsid w:val="00C273B4"/>
    <w:rsid w:val="00C570CD"/>
    <w:rsid w:val="00C63342"/>
    <w:rsid w:val="00C66610"/>
    <w:rsid w:val="00C67664"/>
    <w:rsid w:val="00C8695A"/>
    <w:rsid w:val="00CA2505"/>
    <w:rsid w:val="00CD43DD"/>
    <w:rsid w:val="00CE66E9"/>
    <w:rsid w:val="00CF1521"/>
    <w:rsid w:val="00D032E5"/>
    <w:rsid w:val="00D125AA"/>
    <w:rsid w:val="00D26C44"/>
    <w:rsid w:val="00D32245"/>
    <w:rsid w:val="00D35184"/>
    <w:rsid w:val="00D35C55"/>
    <w:rsid w:val="00D430FB"/>
    <w:rsid w:val="00D53686"/>
    <w:rsid w:val="00D61C49"/>
    <w:rsid w:val="00DA1ED7"/>
    <w:rsid w:val="00DB3287"/>
    <w:rsid w:val="00DD6B42"/>
    <w:rsid w:val="00DE18E4"/>
    <w:rsid w:val="00DF7E86"/>
    <w:rsid w:val="00E101D6"/>
    <w:rsid w:val="00E40529"/>
    <w:rsid w:val="00E51448"/>
    <w:rsid w:val="00E629E9"/>
    <w:rsid w:val="00EA28C0"/>
    <w:rsid w:val="00EC11A8"/>
    <w:rsid w:val="00EE1592"/>
    <w:rsid w:val="00EE1D65"/>
    <w:rsid w:val="00EE21FE"/>
    <w:rsid w:val="00EE2283"/>
    <w:rsid w:val="00EE4F13"/>
    <w:rsid w:val="00F071B1"/>
    <w:rsid w:val="00F10CB9"/>
    <w:rsid w:val="00F2047A"/>
    <w:rsid w:val="00F34C57"/>
    <w:rsid w:val="00F47B62"/>
    <w:rsid w:val="00F7056D"/>
    <w:rsid w:val="00F76BE9"/>
    <w:rsid w:val="00F80A33"/>
    <w:rsid w:val="00F8406D"/>
    <w:rsid w:val="00F8586B"/>
    <w:rsid w:val="00F86956"/>
    <w:rsid w:val="00FA0FC9"/>
    <w:rsid w:val="00FA2CB3"/>
    <w:rsid w:val="00FC78EF"/>
    <w:rsid w:val="00FD0BBC"/>
    <w:rsid w:val="00FE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C52F6A"/>
  <w15:docId w15:val="{7C5A5CFD-FD86-43BD-92FA-6CBFFC5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0"/>
      </w:numPr>
      <w:pBdr>
        <w:top w:val="single" w:sz="24" w:space="1" w:color="auto"/>
        <w:bottom w:val="single" w:sz="24" w:space="1" w:color="auto"/>
      </w:pBdr>
      <w:spacing w:before="240"/>
      <w:outlineLvl w:val="0"/>
    </w:pPr>
    <w:rPr>
      <w:b/>
      <w:sz w:val="28"/>
    </w:rPr>
  </w:style>
  <w:style w:type="paragraph" w:styleId="Titre2">
    <w:name w:val="heading 2"/>
    <w:basedOn w:val="Normal"/>
    <w:qFormat/>
    <w:pPr>
      <w:keepNext/>
      <w:numPr>
        <w:ilvl w:val="1"/>
        <w:numId w:val="10"/>
      </w:numPr>
      <w:tabs>
        <w:tab w:val="clear" w:pos="510"/>
        <w:tab w:val="left" w:pos="284"/>
      </w:tabs>
      <w:spacing w:before="200"/>
      <w:ind w:left="284" w:hanging="284"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</w:style>
  <w:style w:type="paragraph" w:styleId="Titre4">
    <w:name w:val="heading 4"/>
    <w:basedOn w:val="Normal"/>
    <w:next w:val="Normal"/>
    <w:qFormat/>
    <w:pPr>
      <w:keepNext/>
      <w:spacing w:before="120"/>
      <w:outlineLvl w:val="3"/>
    </w:pPr>
    <w:rPr>
      <w:b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b/>
      <w:sz w:val="36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b/>
      <w:b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styleId="Corpsdetexte">
    <w:name w:val="Body Text"/>
    <w:basedOn w:val="Normal"/>
    <w:rPr>
      <w:color w:val="FFFFFF"/>
      <w:sz w:val="20"/>
    </w:rPr>
  </w:style>
  <w:style w:type="paragraph" w:styleId="TM1">
    <w:name w:val="toc 1"/>
    <w:basedOn w:val="Normal"/>
    <w:next w:val="Normal"/>
    <w:autoRedefine/>
    <w:semiHidden/>
  </w:style>
  <w:style w:type="paragraph" w:styleId="Commentaire">
    <w:name w:val="annotation text"/>
    <w:basedOn w:val="Normal"/>
    <w:semiHidden/>
    <w:rPr>
      <w:rFonts w:ascii="Times New Roman" w:hAnsi="Times New Roman"/>
    </w:rPr>
  </w:style>
  <w:style w:type="paragraph" w:customStyle="1" w:styleId="Normal2">
    <w:name w:val="Normal 2"/>
    <w:basedOn w:val="Normal"/>
    <w:rPr>
      <w:rFonts w:ascii="Times New Roman" w:hAnsi="Times New Roman"/>
      <w:sz w:val="20"/>
    </w:rPr>
  </w:style>
  <w:style w:type="paragraph" w:styleId="Listepuces">
    <w:name w:val="List Bullet"/>
    <w:basedOn w:val="Normal"/>
    <w:pPr>
      <w:numPr>
        <w:numId w:val="3"/>
      </w:numPr>
      <w:spacing w:before="120"/>
      <w:ind w:left="357" w:hanging="357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sdetexte2">
    <w:name w:val="Body Text 2"/>
    <w:basedOn w:val="Normal"/>
    <w:pPr>
      <w:jc w:val="right"/>
    </w:pPr>
    <w:rPr>
      <w:rFonts w:ascii="CommercialScript-WP" w:hAnsi="CommercialScript-WP"/>
      <w:noProof/>
      <w:sz w:val="36"/>
    </w:rPr>
  </w:style>
  <w:style w:type="paragraph" w:customStyle="1" w:styleId="Titrelexique">
    <w:name w:val="Titre lexique"/>
    <w:basedOn w:val="Normal2"/>
    <w:pPr>
      <w:spacing w:after="600"/>
      <w:jc w:val="center"/>
    </w:pPr>
    <w:rPr>
      <w:b/>
      <w:i/>
      <w:smallCaps/>
      <w:sz w:val="32"/>
      <w:u w:val="double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finition">
    <w:name w:val="Définition"/>
    <w:basedOn w:val="Normal2"/>
    <w:next w:val="Mot"/>
    <w:pPr>
      <w:numPr>
        <w:numId w:val="11"/>
      </w:numPr>
      <w:spacing w:before="120"/>
    </w:pPr>
    <w:rPr>
      <w:rFonts w:ascii="Tahoma" w:hAnsi="Tahoma"/>
    </w:rPr>
  </w:style>
  <w:style w:type="paragraph" w:customStyle="1" w:styleId="Mot">
    <w:name w:val="Mot"/>
    <w:basedOn w:val="Normal2"/>
    <w:next w:val="Dfinition"/>
    <w:pPr>
      <w:numPr>
        <w:numId w:val="12"/>
      </w:numPr>
      <w:spacing w:before="120" w:after="120"/>
    </w:pPr>
    <w:rPr>
      <w:b/>
      <w:sz w:val="28"/>
      <w:u w:val="single"/>
    </w:rPr>
  </w:style>
  <w:style w:type="paragraph" w:styleId="Listepuces2">
    <w:name w:val="List Bullet 2"/>
    <w:basedOn w:val="Normal"/>
    <w:pPr>
      <w:numPr>
        <w:numId w:val="7"/>
      </w:numPr>
      <w:tabs>
        <w:tab w:val="clear" w:pos="700"/>
        <w:tab w:val="left" w:pos="567"/>
        <w:tab w:val="left" w:pos="851"/>
      </w:tabs>
      <w:spacing w:before="60"/>
      <w:ind w:left="568" w:hanging="284"/>
    </w:pPr>
  </w:style>
  <w:style w:type="paragraph" w:styleId="Listepuces3">
    <w:name w:val="List Bullet 3"/>
    <w:basedOn w:val="Normal"/>
    <w:pPr>
      <w:numPr>
        <w:numId w:val="8"/>
      </w:numPr>
      <w:tabs>
        <w:tab w:val="clear" w:pos="360"/>
        <w:tab w:val="left" w:pos="284"/>
        <w:tab w:val="left" w:pos="567"/>
      </w:tabs>
      <w:spacing w:before="60"/>
      <w:ind w:left="851" w:hanging="284"/>
    </w:pPr>
  </w:style>
  <w:style w:type="character" w:customStyle="1" w:styleId="vidence">
    <w:name w:val="Évidence"/>
    <w:rPr>
      <w:b/>
      <w:i/>
    </w:rPr>
  </w:style>
  <w:style w:type="character" w:customStyle="1" w:styleId="Nompropre">
    <w:name w:val="Nom propre"/>
    <w:rPr>
      <w:i/>
      <w:u w:val="single"/>
    </w:rPr>
  </w:style>
  <w:style w:type="paragraph" w:customStyle="1" w:styleId="Remarque">
    <w:name w:val="Remarque"/>
    <w:basedOn w:val="Normal"/>
    <w:pPr>
      <w:numPr>
        <w:numId w:val="13"/>
      </w:numPr>
      <w:tabs>
        <w:tab w:val="clear" w:pos="360"/>
        <w:tab w:val="left" w:pos="284"/>
        <w:tab w:val="left" w:pos="567"/>
      </w:tabs>
      <w:spacing w:before="120"/>
      <w:ind w:left="568" w:hanging="284"/>
    </w:pPr>
  </w:style>
  <w:style w:type="paragraph" w:customStyle="1" w:styleId="Sujet">
    <w:name w:val="Sujet"/>
    <w:basedOn w:val="Normal"/>
    <w:pPr>
      <w:pBdr>
        <w:bottom w:val="threeDEmboss" w:sz="24" w:space="0" w:color="auto"/>
      </w:pBdr>
    </w:pPr>
    <w:rPr>
      <w:rFonts w:ascii="DomCasual" w:hAnsi="DomCasual"/>
      <w:sz w:val="36"/>
    </w:rPr>
  </w:style>
  <w:style w:type="paragraph" w:customStyle="1" w:styleId="Action">
    <w:name w:val="Action"/>
    <w:basedOn w:val="Normal"/>
    <w:next w:val="Normal"/>
    <w:pPr>
      <w:numPr>
        <w:numId w:val="5"/>
      </w:numPr>
      <w:pBdr>
        <w:top w:val="single" w:sz="18" w:space="1" w:color="auto"/>
        <w:bottom w:val="single" w:sz="18" w:space="1" w:color="auto"/>
      </w:pBdr>
      <w:tabs>
        <w:tab w:val="left" w:pos="851"/>
      </w:tabs>
      <w:spacing w:before="120"/>
      <w:ind w:left="851" w:hanging="851"/>
    </w:pPr>
  </w:style>
  <w:style w:type="paragraph" w:customStyle="1" w:styleId="Cgep">
    <w:name w:val="Cégep"/>
    <w:basedOn w:val="Normal"/>
    <w:pPr>
      <w:pBdr>
        <w:bottom w:val="threeDEmboss" w:sz="24" w:space="1" w:color="auto"/>
      </w:pBdr>
    </w:pPr>
    <w:rPr>
      <w:rFonts w:ascii="Tahoma" w:hAnsi="Tahoma"/>
      <w:sz w:val="40"/>
    </w:rPr>
  </w:style>
  <w:style w:type="paragraph" w:styleId="Notedebasdepage">
    <w:name w:val="footnote text"/>
    <w:basedOn w:val="Normal"/>
    <w:semiHidden/>
    <w:rPr>
      <w:sz w:val="20"/>
    </w:rPr>
  </w:style>
  <w:style w:type="character" w:styleId="Appelnotedebasdep">
    <w:name w:val="footnote reference"/>
    <w:semiHidden/>
    <w:rPr>
      <w:vertAlign w:val="superscript"/>
    </w:rPr>
  </w:style>
  <w:style w:type="paragraph" w:customStyle="1" w:styleId="Question">
    <w:name w:val="Question"/>
    <w:basedOn w:val="Normal"/>
    <w:next w:val="Rponse"/>
    <w:pPr>
      <w:numPr>
        <w:numId w:val="1"/>
      </w:numPr>
      <w:tabs>
        <w:tab w:val="left" w:pos="1474"/>
      </w:tabs>
      <w:spacing w:before="120"/>
      <w:ind w:left="1474" w:hanging="1474"/>
    </w:pPr>
  </w:style>
  <w:style w:type="paragraph" w:customStyle="1" w:styleId="Rponse">
    <w:name w:val="Réponse"/>
    <w:basedOn w:val="Normal"/>
    <w:next w:val="Question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customStyle="1" w:styleId="Puce1">
    <w:name w:val="Puce 1"/>
    <w:pPr>
      <w:numPr>
        <w:numId w:val="17"/>
      </w:numPr>
      <w:tabs>
        <w:tab w:val="left" w:pos="284"/>
        <w:tab w:val="left" w:pos="567"/>
      </w:tabs>
      <w:spacing w:before="120"/>
      <w:ind w:left="568" w:hanging="284"/>
    </w:pPr>
    <w:rPr>
      <w:rFonts w:ascii="Arial" w:hAnsi="Arial"/>
      <w:snapToGrid w:val="0"/>
      <w:color w:val="000000"/>
      <w:sz w:val="24"/>
      <w:lang w:eastAsia="fr-FR"/>
    </w:rPr>
  </w:style>
  <w:style w:type="paragraph" w:customStyle="1" w:styleId="Puce2">
    <w:name w:val="Puce 2"/>
    <w:basedOn w:val="Normal"/>
    <w:pPr>
      <w:tabs>
        <w:tab w:val="left" w:pos="284"/>
        <w:tab w:val="left" w:pos="567"/>
        <w:tab w:val="num" w:pos="720"/>
        <w:tab w:val="left" w:pos="851"/>
        <w:tab w:val="left" w:pos="1134"/>
      </w:tabs>
      <w:ind w:left="851" w:hanging="284"/>
    </w:pPr>
  </w:style>
  <w:style w:type="paragraph" w:styleId="Textedebulles">
    <w:name w:val="Balloon Text"/>
    <w:basedOn w:val="Normal"/>
    <w:semiHidden/>
    <w:rsid w:val="0052391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AE4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Exerc_131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AFDEDD3DA4D4DA2026A685042A20D" ma:contentTypeVersion="11" ma:contentTypeDescription="Crée un document." ma:contentTypeScope="" ma:versionID="5724f5eea022a0f740674fd6691cef15">
  <xsd:schema xmlns:xsd="http://www.w3.org/2001/XMLSchema" xmlns:xs="http://www.w3.org/2001/XMLSchema" xmlns:p="http://schemas.microsoft.com/office/2006/metadata/properties" xmlns:ns3="84dde279-a48c-4152-aa03-bc759f3edbfb" xmlns:ns4="70f1f604-5a62-4be2-96a1-a2bf53f362d7" targetNamespace="http://schemas.microsoft.com/office/2006/metadata/properties" ma:root="true" ma:fieldsID="912d61ea85c2345fa257b44bdb5176fa" ns3:_="" ns4:_="">
    <xsd:import namespace="84dde279-a48c-4152-aa03-bc759f3edbfb"/>
    <xsd:import namespace="70f1f604-5a62-4be2-96a1-a2bf53f362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dde279-a48c-4152-aa03-bc759f3edb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1f604-5a62-4be2-96a1-a2bf53f362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CE7C97-1AAF-4951-9059-7DAC314029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AF5760-A4CB-4BCD-A45C-8D7463F300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dde279-a48c-4152-aa03-bc759f3edbfb"/>
    <ds:schemaRef ds:uri="70f1f604-5a62-4be2-96a1-a2bf53f362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FB37B5-6F9F-4710-AA18-B89A5955A6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20CF6C-B6DD-4F91-8BC8-7BCEF3617D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Exerc_131.dot</Template>
  <TotalTime>32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420 - 131</vt:lpstr>
    </vt:vector>
  </TitlesOfParts>
  <Company>JOLIETTE</Company>
  <LinksUpToDate>false</LinksUpToDate>
  <CharactersWithSpaces>1346</CharactersWithSpaces>
  <SharedDoc>false</SharedDoc>
  <HLinks>
    <vt:vector size="6" baseType="variant">
      <vt:variant>
        <vt:i4>6684795</vt:i4>
      </vt:variant>
      <vt:variant>
        <vt:i4>0</vt:i4>
      </vt:variant>
      <vt:variant>
        <vt:i4>0</vt:i4>
      </vt:variant>
      <vt:variant>
        <vt:i4>5</vt:i4>
      </vt:variant>
      <vt:variant>
        <vt:lpwstr>http://www.rds.ca/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420 - 131</dc:title>
  <dc:subject/>
  <dc:creator>Dufour, Ludwig-Emmanuel</dc:creator>
  <cp:keywords/>
  <cp:lastModifiedBy>Dufour, Ludwig-Emmanuel</cp:lastModifiedBy>
  <cp:revision>5</cp:revision>
  <cp:lastPrinted>2008-10-16T14:56:00Z</cp:lastPrinted>
  <dcterms:created xsi:type="dcterms:W3CDTF">2021-08-27T21:45:00Z</dcterms:created>
  <dcterms:modified xsi:type="dcterms:W3CDTF">2021-08-31T14:58:00Z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0x010100413AFDEDD3DA4D4DA2026A685042A20D</vt:lpwstr>
  </property>
</Properties>
</file>